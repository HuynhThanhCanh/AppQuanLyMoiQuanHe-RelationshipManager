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FF869" w14:textId="27C6388A" w:rsidR="00D077E9" w:rsidRDefault="00A25CC5" w:rsidP="00D70D02">
      <w:r w:rsidRPr="00A25CC5">
        <w:rPr>
          <w:noProof/>
          <w:sz w:val="60"/>
          <w:szCs w:val="60"/>
        </w:rPr>
        <mc:AlternateContent>
          <mc:Choice Requires="wps">
            <w:drawing>
              <wp:anchor distT="0" distB="0" distL="114300" distR="114300" simplePos="0" relativeHeight="251660288" behindDoc="1" locked="0" layoutInCell="1" allowOverlap="1" wp14:anchorId="794D90CD" wp14:editId="4972AFFE">
                <wp:simplePos x="0" y="0"/>
                <wp:positionH relativeFrom="column">
                  <wp:posOffset>-207645</wp:posOffset>
                </wp:positionH>
                <wp:positionV relativeFrom="page">
                  <wp:posOffset>904874</wp:posOffset>
                </wp:positionV>
                <wp:extent cx="3938905" cy="8505825"/>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B0F8C" id="Rectangle 3" o:spid="_x0000_s1026" alt="white rectangle for text on cover" style="position:absolute;margin-left:-16.35pt;margin-top:71.2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&#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4427914D" wp14:editId="09F23E17">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7D5FD17" w14:textId="77777777" w:rsidTr="00D077E9">
        <w:trPr>
          <w:trHeight w:val="1894"/>
        </w:trPr>
        <w:tc>
          <w:tcPr>
            <w:tcW w:w="5580" w:type="dxa"/>
            <w:tcBorders>
              <w:top w:val="nil"/>
              <w:left w:val="nil"/>
              <w:bottom w:val="nil"/>
              <w:right w:val="nil"/>
            </w:tcBorders>
          </w:tcPr>
          <w:p w14:paraId="13A9A0B9" w14:textId="77777777" w:rsidR="00D077E9" w:rsidRDefault="00D077E9" w:rsidP="00D077E9">
            <w:r>
              <w:rPr>
                <w:noProof/>
              </w:rPr>
              <mc:AlternateContent>
                <mc:Choice Requires="wps">
                  <w:drawing>
                    <wp:inline distT="0" distB="0" distL="0" distR="0" wp14:anchorId="7806222F" wp14:editId="264C6CC6">
                      <wp:extent cx="3528695" cy="504825"/>
                      <wp:effectExtent l="0" t="0" r="0" b="0"/>
                      <wp:docPr id="8" name="Text Box 8"/>
                      <wp:cNvGraphicFramePr/>
                      <a:graphic xmlns:a="http://schemas.openxmlformats.org/drawingml/2006/main">
                        <a:graphicData uri="http://schemas.microsoft.com/office/word/2010/wordprocessingShape">
                          <wps:wsp>
                            <wps:cNvSpPr txBox="1"/>
                            <wps:spPr>
                              <a:xfrm>
                                <a:off x="0" y="0"/>
                                <a:ext cx="3528695" cy="504825"/>
                              </a:xfrm>
                              <a:prstGeom prst="rect">
                                <a:avLst/>
                              </a:prstGeom>
                              <a:noFill/>
                              <a:ln w="6350">
                                <a:noFill/>
                              </a:ln>
                            </wps:spPr>
                            <wps:txbx>
                              <w:txbxContent>
                                <w:p w14:paraId="6131DBFE" w14:textId="40AF77DC" w:rsidR="00D077E9" w:rsidRPr="00A25CC5" w:rsidRDefault="00A25CC5" w:rsidP="00D077E9">
                                  <w:pPr>
                                    <w:pStyle w:val="Title"/>
                                    <w:spacing w:after="0"/>
                                    <w:rPr>
                                      <w:sz w:val="58"/>
                                      <w:szCs w:val="58"/>
                                    </w:rPr>
                                  </w:pPr>
                                  <w:r w:rsidRPr="00A25CC5">
                                    <w:rPr>
                                      <w:sz w:val="58"/>
                                      <w:szCs w:val="58"/>
                                    </w:rPr>
                                    <w:t>BÁO CÁO ĐỒ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806222F" id="_x0000_t202" coordsize="21600,21600" o:spt="202" path="m,l,21600r21600,l21600,xe">
                      <v:stroke joinstyle="miter"/>
                      <v:path gradientshapeok="t" o:connecttype="rect"/>
                    </v:shapetype>
                    <v:shape id="Text Box 8" o:spid="_x0000_s1026" type="#_x0000_t202" style="width:277.8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" filled="f" stroked="f" strokeweight=".5pt">
                      <v:textbox>
                        <w:txbxContent>
                          <w:p w14:paraId="6131DBFE" w14:textId="40AF77DC" w:rsidR="00D077E9" w:rsidRPr="00A25CC5" w:rsidRDefault="00A25CC5" w:rsidP="00D077E9">
                            <w:pPr>
                              <w:pStyle w:val="Title"/>
                              <w:spacing w:after="0"/>
                              <w:rPr>
                                <w:sz w:val="58"/>
                                <w:szCs w:val="58"/>
                              </w:rPr>
                            </w:pPr>
                            <w:r w:rsidRPr="00A25CC5">
                              <w:rPr>
                                <w:sz w:val="58"/>
                                <w:szCs w:val="58"/>
                              </w:rPr>
                              <w:t>BÁO CÁO ĐỒ ÁN</w:t>
                            </w:r>
                          </w:p>
                        </w:txbxContent>
                      </v:textbox>
                      <w10:anchorlock/>
                    </v:shape>
                  </w:pict>
                </mc:Fallback>
              </mc:AlternateContent>
            </w:r>
          </w:p>
          <w:p w14:paraId="6D87A51B" w14:textId="77777777" w:rsidR="00D077E9" w:rsidRDefault="00D077E9" w:rsidP="00D077E9">
            <w:r>
              <w:rPr>
                <w:noProof/>
              </w:rPr>
              <mc:AlternateContent>
                <mc:Choice Requires="wps">
                  <w:drawing>
                    <wp:inline distT="0" distB="0" distL="0" distR="0" wp14:anchorId="096B4EE5" wp14:editId="74BE4E9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0C7BB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B26D51F" w14:textId="77777777" w:rsidTr="00D077E9">
        <w:trPr>
          <w:trHeight w:val="7636"/>
        </w:trPr>
        <w:tc>
          <w:tcPr>
            <w:tcW w:w="5580" w:type="dxa"/>
            <w:tcBorders>
              <w:top w:val="nil"/>
              <w:left w:val="nil"/>
              <w:bottom w:val="nil"/>
              <w:right w:val="nil"/>
            </w:tcBorders>
          </w:tcPr>
          <w:p w14:paraId="11D168F6" w14:textId="6793AFA5" w:rsidR="00D310F3" w:rsidRDefault="00D310F3" w:rsidP="00D077E9">
            <w:pPr>
              <w:rPr>
                <w:noProof/>
              </w:rPr>
            </w:pPr>
          </w:p>
          <w:p w14:paraId="09FA2307" w14:textId="77777777" w:rsidR="00D310F3" w:rsidRDefault="00D310F3" w:rsidP="00D077E9">
            <w:pPr>
              <w:rPr>
                <w:noProof/>
              </w:rPr>
            </w:pPr>
          </w:p>
          <w:p w14:paraId="18B1A204" w14:textId="77777777" w:rsidR="00D310F3" w:rsidRDefault="00D310F3" w:rsidP="00D077E9">
            <w:pPr>
              <w:rPr>
                <w:noProof/>
              </w:rPr>
            </w:pPr>
          </w:p>
          <w:p w14:paraId="5005D71F" w14:textId="77777777" w:rsidR="00D310F3" w:rsidRDefault="00D310F3" w:rsidP="00D077E9">
            <w:pPr>
              <w:rPr>
                <w:noProof/>
              </w:rPr>
            </w:pPr>
          </w:p>
          <w:p w14:paraId="17BBDBEE" w14:textId="16D695A1" w:rsidR="00D310F3" w:rsidRPr="00D310F3" w:rsidRDefault="00D310F3" w:rsidP="00D310F3">
            <w:pPr>
              <w:jc w:val="center"/>
              <w:rPr>
                <w:noProof/>
                <w:sz w:val="56"/>
                <w:szCs w:val="56"/>
              </w:rPr>
            </w:pPr>
            <w:r w:rsidRPr="00D310F3">
              <w:rPr>
                <w:noProof/>
                <w:sz w:val="56"/>
                <w:szCs w:val="56"/>
              </w:rPr>
              <w:t>ĐỀ TÀI</w:t>
            </w:r>
          </w:p>
          <w:p w14:paraId="61EC82CA" w14:textId="77777777" w:rsidR="00D310F3" w:rsidRDefault="00D310F3" w:rsidP="00D077E9">
            <w:pPr>
              <w:rPr>
                <w:noProof/>
              </w:rPr>
            </w:pPr>
          </w:p>
          <w:p w14:paraId="1F020BBD" w14:textId="77777777" w:rsidR="00D077E9" w:rsidRDefault="00D310F3" w:rsidP="00D310F3">
            <w:pPr>
              <w:jc w:val="center"/>
              <w:rPr>
                <w:noProof/>
                <w:sz w:val="44"/>
                <w:szCs w:val="44"/>
              </w:rPr>
            </w:pPr>
            <w:r w:rsidRPr="00D310F3">
              <w:rPr>
                <w:noProof/>
                <w:sz w:val="44"/>
                <w:szCs w:val="44"/>
              </w:rPr>
              <w:t>APP QUẢN LÝ MỐI QUAN HỆ</w:t>
            </w:r>
          </w:p>
          <w:p w14:paraId="375B0DA2" w14:textId="7AB15903" w:rsidR="005642D3" w:rsidRPr="005642D3" w:rsidRDefault="005642D3" w:rsidP="005642D3">
            <w:pPr>
              <w:jc w:val="center"/>
              <w:rPr>
                <w:b w:val="0"/>
                <w:bCs/>
                <w:noProof/>
                <w:sz w:val="44"/>
                <w:szCs w:val="44"/>
              </w:rPr>
            </w:pPr>
            <w:r w:rsidRPr="005642D3">
              <w:rPr>
                <w:b w:val="0"/>
                <w:bCs/>
                <w:noProof/>
                <w:sz w:val="44"/>
                <w:szCs w:val="44"/>
              </w:rPr>
              <w:t>(Relationship Manager)</w:t>
            </w:r>
          </w:p>
        </w:tc>
      </w:tr>
      <w:tr w:rsidR="00D077E9" w14:paraId="388D4313" w14:textId="77777777" w:rsidTr="00D077E9">
        <w:trPr>
          <w:trHeight w:val="2171"/>
        </w:trPr>
        <w:tc>
          <w:tcPr>
            <w:tcW w:w="5580" w:type="dxa"/>
            <w:tcBorders>
              <w:top w:val="nil"/>
              <w:left w:val="nil"/>
              <w:bottom w:val="nil"/>
              <w:right w:val="nil"/>
            </w:tcBorders>
          </w:tcPr>
          <w:sdt>
            <w:sdtPr>
              <w:id w:val="1080870105"/>
              <w:placeholder>
                <w:docPart w:val="37A9A7D93E774B20859B3F8D755C7A8A"/>
              </w:placeholder>
              <w15:appearance w15:val="hidden"/>
            </w:sdtPr>
            <w:sdtEndPr>
              <w:rPr>
                <w:bCs/>
              </w:rPr>
            </w:sdtEndPr>
            <w:sdtContent>
              <w:p w14:paraId="5BCAD4DC" w14:textId="7FB9D791" w:rsidR="00D077E9" w:rsidRPr="00D310F3" w:rsidRDefault="00A25CC5" w:rsidP="00D077E9">
                <w:pPr>
                  <w:rPr>
                    <w:bCs/>
                  </w:rPr>
                </w:pPr>
                <w:r w:rsidRPr="00D310F3">
                  <w:rPr>
                    <w:rStyle w:val="SubtitleChar"/>
                    <w:bCs/>
                  </w:rPr>
                  <w:t>NGÀY 0</w:t>
                </w:r>
                <w:r w:rsidR="00D30F5F">
                  <w:rPr>
                    <w:rStyle w:val="SubtitleChar"/>
                    <w:bCs/>
                  </w:rPr>
                  <w:t>6</w:t>
                </w:r>
                <w:bookmarkStart w:id="0" w:name="_GoBack"/>
                <w:bookmarkEnd w:id="0"/>
                <w:r w:rsidRPr="00D310F3">
                  <w:rPr>
                    <w:rStyle w:val="SubtitleChar"/>
                    <w:bCs/>
                  </w:rPr>
                  <w:t xml:space="preserve"> THÁNG 03 NĂM 2020</w:t>
                </w:r>
              </w:p>
            </w:sdtContent>
          </w:sdt>
          <w:p w14:paraId="0F54EA8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3DA589D" wp14:editId="2A8663D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2EA3E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B5A7B0" w14:textId="77777777" w:rsidR="00D077E9" w:rsidRDefault="00D077E9" w:rsidP="00D077E9">
            <w:pPr>
              <w:rPr>
                <w:noProof/>
                <w:sz w:val="10"/>
                <w:szCs w:val="10"/>
              </w:rPr>
            </w:pPr>
          </w:p>
          <w:p w14:paraId="1EEEEDB2" w14:textId="77777777" w:rsidR="00D077E9" w:rsidRDefault="00D077E9" w:rsidP="00D077E9">
            <w:pPr>
              <w:rPr>
                <w:noProof/>
                <w:sz w:val="10"/>
                <w:szCs w:val="10"/>
              </w:rPr>
            </w:pPr>
          </w:p>
          <w:p w14:paraId="4F218893" w14:textId="68F3EE32" w:rsidR="00D077E9" w:rsidRDefault="00E04372" w:rsidP="00D077E9">
            <w:sdt>
              <w:sdtPr>
                <w:id w:val="-1740469667"/>
                <w:placeholder>
                  <w:docPart w:val="728F4DDF27FB466FACA93BD49DE732DB"/>
                </w:placeholder>
                <w15:appearance w15:val="hidden"/>
              </w:sdtPr>
              <w:sdtEndPr/>
              <w:sdtContent>
                <w:r w:rsidR="00A25CC5">
                  <w:t>KMIN ACADEMY</w:t>
                </w:r>
              </w:sdtContent>
            </w:sdt>
          </w:p>
          <w:p w14:paraId="5481511C" w14:textId="230EF25A" w:rsidR="00D077E9" w:rsidRDefault="00A25CC5" w:rsidP="00D077E9">
            <w:r>
              <w:t>Học viên</w:t>
            </w:r>
            <w:r w:rsidR="00D077E9" w:rsidRPr="00B231E5">
              <w:t>:</w:t>
            </w:r>
            <w:r w:rsidR="00D077E9">
              <w:t xml:space="preserve"> </w:t>
            </w:r>
            <w:sdt>
              <w:sdtPr>
                <w:alias w:val="Your Name"/>
                <w:tag w:val="Your Name"/>
                <w:id w:val="-180584491"/>
                <w:placeholder>
                  <w:docPart w:val="13A4C875533C4B47BB6D3EE17B1B6AFF"/>
                </w:placeholder>
                <w:dataBinding w:prefixMappings="xmlns:ns0='http://schemas.microsoft.com/office/2006/coverPageProps' " w:xpath="/ns0:CoverPageProperties[1]/ns0:CompanyFax[1]" w:storeItemID="{55AF091B-3C7A-41E3-B477-F2FDAA23CFDA}"/>
                <w15:appearance w15:val="hidden"/>
                <w:text w:multiLine="1"/>
              </w:sdtPr>
              <w:sdtEndPr/>
              <w:sdtContent>
                <w:r w:rsidR="008F47AC">
                  <w:t>Huỳnh Thanh Cảnh</w:t>
                </w:r>
                <w:r w:rsidR="008F47AC">
                  <w:br/>
                  <w:t>Giảng viên hướng dẫn: Vũ Đình Bảo</w:t>
                </w:r>
              </w:sdtContent>
            </w:sdt>
          </w:p>
          <w:p w14:paraId="0011739F" w14:textId="77777777" w:rsidR="00D077E9" w:rsidRPr="00D86945" w:rsidRDefault="00D077E9" w:rsidP="00D077E9">
            <w:pPr>
              <w:rPr>
                <w:noProof/>
                <w:sz w:val="10"/>
                <w:szCs w:val="10"/>
              </w:rPr>
            </w:pPr>
          </w:p>
        </w:tc>
      </w:tr>
    </w:tbl>
    <w:p w14:paraId="1E52FF1B" w14:textId="04FFF3FD"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261B595" wp14:editId="6A3FDD9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575C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tbl>
      <w:tblPr>
        <w:tblpPr w:leftFromText="180" w:rightFromText="180" w:vertAnchor="text" w:horzAnchor="margin" w:tblpY="1898"/>
        <w:tblW w:w="9999" w:type="dxa"/>
        <w:tblCellMar>
          <w:left w:w="0" w:type="dxa"/>
          <w:right w:w="0" w:type="dxa"/>
        </w:tblCellMar>
        <w:tblLook w:val="0000" w:firstRow="0" w:lastRow="0" w:firstColumn="0" w:lastColumn="0" w:noHBand="0" w:noVBand="0"/>
      </w:tblPr>
      <w:tblGrid>
        <w:gridCol w:w="9999"/>
      </w:tblGrid>
      <w:tr w:rsidR="00017288" w:rsidRPr="009A739A" w14:paraId="0828F69D" w14:textId="77777777" w:rsidTr="00017288">
        <w:trPr>
          <w:trHeight w:val="80"/>
        </w:trPr>
        <w:tc>
          <w:tcPr>
            <w:tcW w:w="9999" w:type="dxa"/>
          </w:tcPr>
          <w:sdt>
            <w:sdtPr>
              <w:rPr>
                <w:rFonts w:eastAsiaTheme="minorEastAsia" w:cstheme="minorBidi"/>
                <w:b/>
                <w:sz w:val="28"/>
                <w:szCs w:val="22"/>
              </w:rPr>
              <w:id w:val="1660650702"/>
              <w:placeholder>
                <w:docPart w:val="D76303D8602F462B84FE6AAE0D72D56A"/>
              </w:placeholder>
              <w15:dataBinding w:prefixMappings="xmlns:ns0='http://schemas.microsoft.com/temp/samples' " w:xpath="/ns0:employees[1]/ns0:employee[1]/ns0:CompanyName[1]" w:storeItemID="{00000000-0000-0000-0000-000000000000}"/>
              <w15:appearance w15:val="hidden"/>
            </w:sdtPr>
            <w:sdtEndPr/>
            <w:sdtContent>
              <w:p w14:paraId="77D3941A" w14:textId="077DCAC9" w:rsidR="00017288" w:rsidRPr="00D310F3" w:rsidRDefault="00017288" w:rsidP="00017288">
                <w:pPr>
                  <w:pStyle w:val="Heading2"/>
                  <w:numPr>
                    <w:ilvl w:val="0"/>
                    <w:numId w:val="10"/>
                  </w:numPr>
                  <w:rPr>
                    <w:rFonts w:cstheme="minorHAnsi"/>
                    <w:sz w:val="40"/>
                    <w:szCs w:val="40"/>
                    <w:u w:val="single"/>
                  </w:rPr>
                </w:pPr>
                <w:r w:rsidRPr="008F47AC">
                  <w:rPr>
                    <w:rFonts w:cstheme="minorHAnsi"/>
                    <w:u w:val="single"/>
                  </w:rPr>
                  <w:t xml:space="preserve"> </w:t>
                </w:r>
                <w:r w:rsidR="008F47AC" w:rsidRPr="00D310F3">
                  <w:rPr>
                    <w:rFonts w:cstheme="minorHAnsi"/>
                    <w:b/>
                    <w:bCs/>
                    <w:sz w:val="40"/>
                    <w:szCs w:val="40"/>
                    <w:u w:val="single"/>
                  </w:rPr>
                  <w:t>GIỚI THIỆU VỀ APP</w:t>
                </w:r>
                <w:r w:rsidR="008F47AC" w:rsidRPr="008F47AC">
                  <w:rPr>
                    <w:rFonts w:cstheme="minorHAnsi"/>
                    <w:b/>
                    <w:bCs/>
                    <w:u w:val="single"/>
                  </w:rPr>
                  <w:t xml:space="preserve"> </w:t>
                </w:r>
                <w:r w:rsidR="008F47AC" w:rsidRPr="00D310F3">
                  <w:rPr>
                    <w:rFonts w:cstheme="minorHAnsi"/>
                    <w:b/>
                    <w:bCs/>
                    <w:sz w:val="40"/>
                    <w:szCs w:val="40"/>
                    <w:u w:val="single"/>
                  </w:rPr>
                  <w:t>QUẢN LÝ MỐI QUAN HỆ</w:t>
                </w:r>
                <w:r w:rsidR="008F47AC">
                  <w:rPr>
                    <w:rFonts w:cstheme="minorHAnsi"/>
                    <w:b/>
                    <w:bCs/>
                    <w:u w:val="single"/>
                  </w:rPr>
                  <w:t xml:space="preserve"> </w:t>
                </w:r>
                <w:r w:rsidR="008F47AC" w:rsidRPr="00D310F3">
                  <w:rPr>
                    <w:sz w:val="40"/>
                    <w:szCs w:val="40"/>
                  </w:rPr>
                  <w:t>(Relationship Manager)</w:t>
                </w:r>
              </w:p>
              <w:p w14:paraId="0AE58F47" w14:textId="7FD937DD" w:rsidR="00017288" w:rsidRDefault="00017288" w:rsidP="00017288">
                <w:pPr>
                  <w:pStyle w:val="ListParagraph"/>
                  <w:numPr>
                    <w:ilvl w:val="1"/>
                    <w:numId w:val="3"/>
                  </w:numPr>
                  <w:rPr>
                    <w:b w:val="0"/>
                    <w:bCs/>
                  </w:rPr>
                </w:pPr>
                <w:r w:rsidRPr="0027337B">
                  <w:rPr>
                    <w:b w:val="0"/>
                    <w:bCs/>
                  </w:rPr>
                  <w:t>Re</w:t>
                </w:r>
                <w:r>
                  <w:rPr>
                    <w:b w:val="0"/>
                    <w:bCs/>
                  </w:rPr>
                  <w:t>lationship</w:t>
                </w:r>
                <w:r w:rsidR="008F47AC">
                  <w:rPr>
                    <w:b w:val="0"/>
                    <w:bCs/>
                  </w:rPr>
                  <w:t xml:space="preserve"> </w:t>
                </w:r>
                <w:r>
                  <w:rPr>
                    <w:b w:val="0"/>
                    <w:bCs/>
                  </w:rPr>
                  <w:t>Manager là một ứng dụng dùng để quản lý các mối quan hệ trong đời sống hằng ngày như: bạn bè, yêu nhau, anh em kết nghĩa ...v..v.., trong công việc như: đồng nghiệp, sư phụ...v…v…. Nó giúp người dùng quản lý, ghi nhớ xem các mối quan hệ mà người dùng thiết lập xem đã kéo dài được bao lâu, và cũng giúp cho người dùng đặt lịch hẹn, vạch ra kế hoạch để thực hiện trong tương lai trong một mối quan hệ nào đó. Nó cũng giúp người dùng ghi nhớ những sự kiện, kế hoạch đã trôi qua trong quá khứ, hoài niệm lại một ý ức tuyệt vời.</w:t>
                </w:r>
              </w:p>
              <w:p w14:paraId="23B64494" w14:textId="77777777" w:rsidR="00017288" w:rsidRPr="00C2235A" w:rsidRDefault="00017288" w:rsidP="00017288">
                <w:pPr>
                  <w:pStyle w:val="ListParagraph"/>
                  <w:ind w:left="1800"/>
                  <w:rPr>
                    <w:b w:val="0"/>
                    <w:bCs/>
                  </w:rPr>
                </w:pPr>
              </w:p>
              <w:p w14:paraId="22719492" w14:textId="744DDD19" w:rsidR="00017288" w:rsidRPr="008F47AC" w:rsidRDefault="00017288" w:rsidP="008F47AC">
                <w:pPr>
                  <w:pStyle w:val="ListParagraph"/>
                  <w:numPr>
                    <w:ilvl w:val="0"/>
                    <w:numId w:val="10"/>
                  </w:numPr>
                  <w:rPr>
                    <w:sz w:val="40"/>
                    <w:szCs w:val="40"/>
                    <w:u w:val="single"/>
                  </w:rPr>
                </w:pPr>
                <w:r w:rsidRPr="008F47AC">
                  <w:rPr>
                    <w:sz w:val="40"/>
                    <w:szCs w:val="40"/>
                    <w:u w:val="single"/>
                  </w:rPr>
                  <w:t>CÁC CHỨC NĂNG CHÍNH</w:t>
                </w:r>
              </w:p>
              <w:p w14:paraId="7A5D5E5B" w14:textId="77777777" w:rsidR="00017288" w:rsidRPr="00CF4AE5" w:rsidRDefault="00017288" w:rsidP="00017288">
                <w:pPr>
                  <w:pStyle w:val="ListParagraph"/>
                  <w:numPr>
                    <w:ilvl w:val="1"/>
                    <w:numId w:val="3"/>
                  </w:numPr>
                  <w:rPr>
                    <w:szCs w:val="28"/>
                    <w:u w:val="single"/>
                  </w:rPr>
                </w:pPr>
                <w:r w:rsidRPr="00CF4AE5">
                  <w:rPr>
                    <w:b w:val="0"/>
                    <w:szCs w:val="28"/>
                  </w:rPr>
                  <w:t>Đăng Nhậ</w:t>
                </w:r>
                <w:r>
                  <w:rPr>
                    <w:b w:val="0"/>
                    <w:szCs w:val="28"/>
                  </w:rPr>
                  <w:t>p: Mỗi người dùng phải có một tài khoản đăng nhập riêng để sử dụng.</w:t>
                </w:r>
              </w:p>
              <w:p w14:paraId="6AF9C789" w14:textId="77777777" w:rsidR="00017288" w:rsidRPr="003B2993" w:rsidRDefault="00017288" w:rsidP="00017288">
                <w:pPr>
                  <w:pStyle w:val="ListParagraph"/>
                  <w:numPr>
                    <w:ilvl w:val="1"/>
                    <w:numId w:val="3"/>
                  </w:numPr>
                  <w:rPr>
                    <w:szCs w:val="28"/>
                    <w:u w:val="single"/>
                  </w:rPr>
                </w:pPr>
                <w:r w:rsidRPr="00CF4AE5">
                  <w:rPr>
                    <w:b w:val="0"/>
                    <w:szCs w:val="28"/>
                  </w:rPr>
                  <w:t>Đ</w:t>
                </w:r>
                <w:r>
                  <w:rPr>
                    <w:b w:val="0"/>
                    <w:szCs w:val="28"/>
                  </w:rPr>
                  <w:t>ăng Ký: Nếu người dùng chưa có tài khoản, chọn chức năng Đăng Ký thể thiết lập cho riêng mình một tài khoản, tài khoản này sử dụng cho tất cả các mối quan hệ mà người dùng thiết lập trong tương lai.</w:t>
                </w:r>
              </w:p>
              <w:p w14:paraId="0B68C3FD" w14:textId="77777777" w:rsidR="00017288" w:rsidRPr="00C2235A" w:rsidRDefault="00017288" w:rsidP="00017288">
                <w:pPr>
                  <w:pStyle w:val="ListParagraph"/>
                  <w:numPr>
                    <w:ilvl w:val="1"/>
                    <w:numId w:val="3"/>
                  </w:numPr>
                  <w:rPr>
                    <w:szCs w:val="28"/>
                    <w:u w:val="single"/>
                  </w:rPr>
                </w:pPr>
                <w:r w:rsidRPr="00C2235A">
                  <w:rPr>
                    <w:b w:val="0"/>
                    <w:szCs w:val="28"/>
                  </w:rPr>
                  <w:t>Tạo Mối Quan Hệ Mới: Giúp người</w:t>
                </w:r>
                <w:r>
                  <w:rPr>
                    <w:b w:val="0"/>
                    <w:szCs w:val="28"/>
                  </w:rPr>
                  <w:t xml:space="preserve"> dùng thiết lập một mối quan hệ mới.</w:t>
                </w:r>
              </w:p>
              <w:p w14:paraId="4D338612" w14:textId="77777777" w:rsidR="00017288" w:rsidRPr="00C2235A" w:rsidRDefault="00017288" w:rsidP="00017288">
                <w:pPr>
                  <w:pStyle w:val="ListParagraph"/>
                  <w:numPr>
                    <w:ilvl w:val="1"/>
                    <w:numId w:val="3"/>
                  </w:numPr>
                  <w:rPr>
                    <w:szCs w:val="28"/>
                    <w:u w:val="single"/>
                  </w:rPr>
                </w:pPr>
                <w:r>
                  <w:rPr>
                    <w:b w:val="0"/>
                    <w:szCs w:val="28"/>
                  </w:rPr>
                  <w:t>Xem Danh Sách Các Mối Quan Hệ: giúp người dùng xem danh sách các mối quan hệ đã thiết lập từ trước tới nay.</w:t>
                </w:r>
              </w:p>
              <w:p w14:paraId="4CAB2D1E" w14:textId="77777777" w:rsidR="00017288" w:rsidRPr="00C2235A" w:rsidRDefault="00017288" w:rsidP="00017288">
                <w:pPr>
                  <w:pStyle w:val="ListParagraph"/>
                  <w:numPr>
                    <w:ilvl w:val="1"/>
                    <w:numId w:val="3"/>
                  </w:numPr>
                  <w:rPr>
                    <w:szCs w:val="28"/>
                    <w:u w:val="single"/>
                  </w:rPr>
                </w:pPr>
                <w:r>
                  <w:rPr>
                    <w:b w:val="0"/>
                    <w:szCs w:val="28"/>
                  </w:rPr>
                  <w:t>Xem Thông Tin Chi Tiết Của Mối Quan Hệ: Giúp người dùng xem thông tin đầy đủ của một mốt quan hệ trong danh sách bao gồm: Họ tên, ngày, tháng, năm sinh của người dùng và đối phương, tên mối quan hệ, ngày, giờ thiết lập mối quan hệ và danh sách các kế hoạch đã đề ra.</w:t>
                </w:r>
              </w:p>
              <w:p w14:paraId="5DEEA3CD" w14:textId="47C07F68" w:rsidR="00017288" w:rsidRDefault="00017288" w:rsidP="00017288">
                <w:pPr>
                  <w:pStyle w:val="ListParagraph"/>
                  <w:ind w:left="1800"/>
                  <w:rPr>
                    <w:szCs w:val="28"/>
                    <w:u w:val="single"/>
                  </w:rPr>
                </w:pPr>
              </w:p>
              <w:p w14:paraId="3EE4898E" w14:textId="77777777" w:rsidR="00D310F3" w:rsidRPr="00C2235A" w:rsidRDefault="00D310F3" w:rsidP="00017288">
                <w:pPr>
                  <w:pStyle w:val="ListParagraph"/>
                  <w:ind w:left="1800"/>
                  <w:rPr>
                    <w:szCs w:val="28"/>
                    <w:u w:val="single"/>
                  </w:rPr>
                </w:pPr>
              </w:p>
              <w:p w14:paraId="270EC963" w14:textId="77777777" w:rsidR="00017288" w:rsidRPr="00C2235A" w:rsidRDefault="00017288" w:rsidP="008F47AC">
                <w:pPr>
                  <w:pStyle w:val="ListParagraph"/>
                  <w:numPr>
                    <w:ilvl w:val="0"/>
                    <w:numId w:val="10"/>
                  </w:numPr>
                  <w:rPr>
                    <w:szCs w:val="28"/>
                    <w:u w:val="single"/>
                  </w:rPr>
                </w:pPr>
                <w:r w:rsidRPr="00C2235A">
                  <w:rPr>
                    <w:sz w:val="40"/>
                    <w:szCs w:val="40"/>
                    <w:u w:val="single"/>
                  </w:rPr>
                  <w:lastRenderedPageBreak/>
                  <w:t>THÔNG TIN CHI TIẾT VỀ APP</w:t>
                </w:r>
              </w:p>
              <w:p w14:paraId="7D50B39A" w14:textId="77777777" w:rsidR="00017288" w:rsidRPr="000D2D67" w:rsidRDefault="00017288" w:rsidP="00017288">
                <w:pPr>
                  <w:pStyle w:val="ListParagraph"/>
                  <w:numPr>
                    <w:ilvl w:val="0"/>
                    <w:numId w:val="8"/>
                  </w:numPr>
                  <w:rPr>
                    <w:szCs w:val="28"/>
                    <w:u w:val="single"/>
                  </w:rPr>
                </w:pPr>
                <w:r>
                  <w:rPr>
                    <w:b w:val="0"/>
                    <w:bCs/>
                    <w:szCs w:val="28"/>
                  </w:rPr>
                  <w:t>App được xây dựng theo phương pháp lập trình hướng đối tượng.</w:t>
                </w:r>
              </w:p>
              <w:p w14:paraId="1C071694" w14:textId="77777777" w:rsidR="00017288" w:rsidRPr="000D2D67" w:rsidRDefault="00017288" w:rsidP="00017288">
                <w:pPr>
                  <w:pStyle w:val="ListParagraph"/>
                  <w:numPr>
                    <w:ilvl w:val="0"/>
                    <w:numId w:val="8"/>
                  </w:numPr>
                  <w:rPr>
                    <w:szCs w:val="28"/>
                    <w:u w:val="single"/>
                  </w:rPr>
                </w:pPr>
                <w:r>
                  <w:rPr>
                    <w:b w:val="0"/>
                    <w:szCs w:val="28"/>
                  </w:rPr>
                  <w:t>App có sử dụng các thư viện có hỗ trợ cho C++ như: vector, string, fstream, ctime.</w:t>
                </w:r>
              </w:p>
              <w:p w14:paraId="56F9FA84" w14:textId="77777777" w:rsidR="00017288" w:rsidRPr="000D2D67" w:rsidRDefault="00017288" w:rsidP="00017288">
                <w:pPr>
                  <w:pStyle w:val="ListParagraph"/>
                  <w:numPr>
                    <w:ilvl w:val="1"/>
                    <w:numId w:val="8"/>
                  </w:numPr>
                  <w:rPr>
                    <w:szCs w:val="28"/>
                    <w:u w:val="single"/>
                  </w:rPr>
                </w:pPr>
                <w:r>
                  <w:rPr>
                    <w:szCs w:val="28"/>
                    <w:u w:val="single"/>
                  </w:rPr>
                  <w:t xml:space="preserve">Thư viện vector: </w:t>
                </w:r>
                <w:r>
                  <w:rPr>
                    <w:b w:val="0"/>
                    <w:bCs/>
                    <w:szCs w:val="28"/>
                  </w:rPr>
                  <w:t>App sử dụng thư việc vector để tạo ra các danh sách dữ liệu như: danh sách tài khoản, danh sách các mối quan hệ, danh sách các kế hoạch, danh sách lịch sử sự kiện, và sử dụng các phương thức của vector để thao tác.</w:t>
                </w:r>
              </w:p>
              <w:p w14:paraId="4F0C701F" w14:textId="77777777" w:rsidR="00017288" w:rsidRPr="000D2D67" w:rsidRDefault="00017288" w:rsidP="00017288">
                <w:pPr>
                  <w:pStyle w:val="ListParagraph"/>
                  <w:numPr>
                    <w:ilvl w:val="1"/>
                    <w:numId w:val="8"/>
                  </w:numPr>
                  <w:rPr>
                    <w:szCs w:val="28"/>
                    <w:u w:val="single"/>
                  </w:rPr>
                </w:pPr>
                <w:r>
                  <w:rPr>
                    <w:szCs w:val="28"/>
                    <w:u w:val="single"/>
                  </w:rPr>
                  <w:t xml:space="preserve">Thư viện string: </w:t>
                </w:r>
                <w:r>
                  <w:rPr>
                    <w:b w:val="0"/>
                    <w:szCs w:val="28"/>
                  </w:rPr>
                  <w:t>App sử dụng thư viện string để tạo ra các chuỗi ký tự có khoảng trắng như username, id, họ tên người dùng… và các phương thức của thư viện string để thao tác</w:t>
                </w:r>
              </w:p>
              <w:p w14:paraId="2B362AC2" w14:textId="77777777" w:rsidR="00017288" w:rsidRPr="000D2D67" w:rsidRDefault="00017288" w:rsidP="00017288">
                <w:pPr>
                  <w:pStyle w:val="ListParagraph"/>
                  <w:numPr>
                    <w:ilvl w:val="1"/>
                    <w:numId w:val="8"/>
                  </w:numPr>
                  <w:rPr>
                    <w:szCs w:val="28"/>
                    <w:u w:val="single"/>
                  </w:rPr>
                </w:pPr>
                <w:r>
                  <w:rPr>
                    <w:szCs w:val="28"/>
                    <w:u w:val="single"/>
                  </w:rPr>
                  <w:t>Thư viện ctime:</w:t>
                </w:r>
                <w:r>
                  <w:t xml:space="preserve"> </w:t>
                </w:r>
                <w:r>
                  <w:rPr>
                    <w:b w:val="0"/>
                    <w:bCs/>
                  </w:rPr>
                  <w:t>App sử dụng thư viện ctime thể thao tác trên thời gian của hệ thống hỗ trợ tính thời gian của từng mối quan hệ dựa vào các phương thức đã xây dựng.</w:t>
                </w:r>
              </w:p>
              <w:p w14:paraId="5813119E" w14:textId="77777777" w:rsidR="00017288" w:rsidRPr="009A739A" w:rsidRDefault="00017288" w:rsidP="00017288">
                <w:pPr>
                  <w:pStyle w:val="ListParagraph"/>
                  <w:numPr>
                    <w:ilvl w:val="1"/>
                    <w:numId w:val="8"/>
                  </w:numPr>
                  <w:rPr>
                    <w:szCs w:val="28"/>
                    <w:u w:val="single"/>
                  </w:rPr>
                </w:pPr>
                <w:r>
                  <w:rPr>
                    <w:szCs w:val="28"/>
                    <w:u w:val="single"/>
                  </w:rPr>
                  <w:t>Thư viện fstream:</w:t>
                </w:r>
                <w:r>
                  <w:t xml:space="preserve"> </w:t>
                </w:r>
                <w:r>
                  <w:rPr>
                    <w:b w:val="0"/>
                    <w:bCs/>
                  </w:rPr>
                  <w:t>App sử dụng thư viện fstream để đọc và ghi dữ liệu cho toàn bộ chương trình.</w:t>
                </w:r>
              </w:p>
              <w:p w14:paraId="6E97BCA0" w14:textId="77777777" w:rsidR="00017288" w:rsidRPr="009A739A" w:rsidRDefault="00017288" w:rsidP="00017288">
                <w:pPr>
                  <w:pStyle w:val="ListParagraph"/>
                  <w:numPr>
                    <w:ilvl w:val="2"/>
                    <w:numId w:val="9"/>
                  </w:numPr>
                  <w:rPr>
                    <w:szCs w:val="28"/>
                    <w:u w:val="single"/>
                  </w:rPr>
                </w:pPr>
                <w:r>
                  <w:rPr>
                    <w:b w:val="0"/>
                    <w:bCs/>
                    <w:szCs w:val="28"/>
                  </w:rPr>
                  <w:t xml:space="preserve">Về phần phong cách lập trình, app có sử dụng quy tắc “Lạc Đà” (Camel Case) được chia ra 2 phân loại như sau: </w:t>
                </w:r>
              </w:p>
              <w:p w14:paraId="4E2C4B59" w14:textId="77777777" w:rsidR="00017288" w:rsidRPr="009A739A" w:rsidRDefault="00017288" w:rsidP="00017288">
                <w:pPr>
                  <w:pStyle w:val="ListParagraph"/>
                  <w:numPr>
                    <w:ilvl w:val="3"/>
                    <w:numId w:val="9"/>
                  </w:numPr>
                  <w:rPr>
                    <w:szCs w:val="28"/>
                    <w:u w:val="single"/>
                  </w:rPr>
                </w:pPr>
                <w:r>
                  <w:rPr>
                    <w:szCs w:val="28"/>
                    <w:u w:val="single"/>
                  </w:rPr>
                  <w:t>T</w:t>
                </w:r>
                <w:r w:rsidRPr="009A739A">
                  <w:rPr>
                    <w:szCs w:val="28"/>
                    <w:u w:val="single"/>
                  </w:rPr>
                  <w:t>huộc tính của từng class</w:t>
                </w:r>
                <w:r>
                  <w:rPr>
                    <w:b w:val="0"/>
                    <w:szCs w:val="28"/>
                    <w:u w:val="single"/>
                  </w:rPr>
                  <w:t>:</w:t>
                </w:r>
                <w:r>
                  <w:rPr>
                    <w:b w:val="0"/>
                    <w:bCs/>
                    <w:szCs w:val="28"/>
                  </w:rPr>
                  <w:t xml:space="preserve"> App sử dụng lowerCamelCase (thường gọi là camelCase), ký tự đầu tiên của câu được viết thường.</w:t>
                </w:r>
              </w:p>
              <w:p w14:paraId="14536DAD" w14:textId="686A8E24" w:rsidR="00017288" w:rsidRPr="00F74709" w:rsidRDefault="00017288" w:rsidP="00017288">
                <w:pPr>
                  <w:pStyle w:val="ListParagraph"/>
                  <w:numPr>
                    <w:ilvl w:val="3"/>
                    <w:numId w:val="9"/>
                  </w:numPr>
                  <w:rPr>
                    <w:szCs w:val="28"/>
                    <w:u w:val="single"/>
                  </w:rPr>
                </w:pPr>
                <w:r>
                  <w:rPr>
                    <w:szCs w:val="28"/>
                    <w:u w:val="single"/>
                  </w:rPr>
                  <w:t>Phương thức của từng class:</w:t>
                </w:r>
                <w:r>
                  <w:t xml:space="preserve"> </w:t>
                </w:r>
                <w:r>
                  <w:rPr>
                    <w:b w:val="0"/>
                    <w:bCs/>
                  </w:rPr>
                  <w:t>App sử dụng UpperCamelCase (thường gọi là PascalCase), ký tự đầu tiên của câu được viết hoa.</w:t>
                </w:r>
              </w:p>
              <w:p w14:paraId="5ADBEF11" w14:textId="55AAB919" w:rsidR="00F74709" w:rsidRDefault="00F74709" w:rsidP="00F74709">
                <w:pPr>
                  <w:rPr>
                    <w:szCs w:val="28"/>
                    <w:u w:val="single"/>
                  </w:rPr>
                </w:pPr>
              </w:p>
              <w:p w14:paraId="118BE7DA" w14:textId="3F4A4720" w:rsidR="00F74709" w:rsidRDefault="00F74709" w:rsidP="00F74709">
                <w:pPr>
                  <w:rPr>
                    <w:szCs w:val="28"/>
                    <w:u w:val="single"/>
                  </w:rPr>
                </w:pPr>
              </w:p>
              <w:p w14:paraId="1F97618E" w14:textId="0D8650A4" w:rsidR="00F74709" w:rsidRDefault="00F74709" w:rsidP="00F74709">
                <w:pPr>
                  <w:rPr>
                    <w:szCs w:val="28"/>
                    <w:u w:val="single"/>
                  </w:rPr>
                </w:pPr>
              </w:p>
              <w:p w14:paraId="74D06510" w14:textId="79C20D92" w:rsidR="00F74709" w:rsidRDefault="00F74709" w:rsidP="00F74709">
                <w:pPr>
                  <w:rPr>
                    <w:szCs w:val="28"/>
                    <w:u w:val="single"/>
                  </w:rPr>
                </w:pPr>
              </w:p>
              <w:p w14:paraId="248F967F" w14:textId="338D54BD" w:rsidR="00F74709" w:rsidRDefault="00F74709" w:rsidP="00F74709">
                <w:pPr>
                  <w:rPr>
                    <w:szCs w:val="28"/>
                    <w:u w:val="single"/>
                  </w:rPr>
                </w:pPr>
              </w:p>
              <w:p w14:paraId="4FF89EE4" w14:textId="0FF46E91" w:rsidR="00F74709" w:rsidRDefault="00F74709" w:rsidP="00F74709">
                <w:pPr>
                  <w:rPr>
                    <w:szCs w:val="28"/>
                    <w:u w:val="single"/>
                  </w:rPr>
                </w:pPr>
              </w:p>
              <w:p w14:paraId="2F426D12" w14:textId="225F0E74" w:rsidR="00F74709" w:rsidRDefault="00F74709" w:rsidP="00F74709">
                <w:pPr>
                  <w:rPr>
                    <w:szCs w:val="28"/>
                    <w:u w:val="single"/>
                  </w:rPr>
                </w:pPr>
              </w:p>
              <w:p w14:paraId="33BA337C" w14:textId="77777777" w:rsidR="00F74709" w:rsidRPr="00F74709" w:rsidRDefault="00F74709" w:rsidP="00F74709">
                <w:pPr>
                  <w:rPr>
                    <w:szCs w:val="28"/>
                    <w:u w:val="single"/>
                  </w:rPr>
                </w:pPr>
              </w:p>
              <w:p w14:paraId="5FA33F3E" w14:textId="77777777" w:rsidR="00017288" w:rsidRDefault="00017288" w:rsidP="008F47AC">
                <w:pPr>
                  <w:pStyle w:val="ListParagraph"/>
                  <w:numPr>
                    <w:ilvl w:val="0"/>
                    <w:numId w:val="10"/>
                  </w:numPr>
                  <w:rPr>
                    <w:sz w:val="40"/>
                    <w:szCs w:val="40"/>
                    <w:u w:val="single"/>
                  </w:rPr>
                </w:pPr>
                <w:r w:rsidRPr="00C34606">
                  <w:rPr>
                    <w:sz w:val="40"/>
                    <w:szCs w:val="40"/>
                    <w:u w:val="single"/>
                  </w:rPr>
                  <w:lastRenderedPageBreak/>
                  <w:t>TỔNG KẾT</w:t>
                </w:r>
              </w:p>
              <w:p w14:paraId="14BE0C9C" w14:textId="77777777" w:rsidR="00017288" w:rsidRPr="00C34606" w:rsidRDefault="00017288" w:rsidP="00017288">
                <w:pPr>
                  <w:pStyle w:val="ListParagraph"/>
                  <w:numPr>
                    <w:ilvl w:val="2"/>
                    <w:numId w:val="9"/>
                  </w:numPr>
                  <w:rPr>
                    <w:szCs w:val="28"/>
                    <w:u w:val="single"/>
                  </w:rPr>
                </w:pPr>
                <w:r>
                  <w:rPr>
                    <w:b w:val="0"/>
                    <w:bCs/>
                    <w:szCs w:val="28"/>
                  </w:rPr>
                  <w:t>Thông qua lớp học và đồ án lần này, em đã học được rất nhiều thứ như: con trỏ chuyên sâu, phương pháp lập trình hướng đối tượng, các cách thức và hoạt động của từng dòng code tác động lên bộ nhớ hệ thống. Học hỏi được nhiều thứ mới mẻ như: phong cách lập trình sao cho chuyên nghiệp, khả năng tự mày mò nghiên cứu những cái mới thông qua bài tập SINEMAR + thuyết trình…v…v… và còn nhiều thứ khác nữa.</w:t>
                </w:r>
              </w:p>
              <w:p w14:paraId="59F68367" w14:textId="77777777" w:rsidR="00017288" w:rsidRPr="00C34606" w:rsidRDefault="00017288" w:rsidP="00017288">
                <w:pPr>
                  <w:pStyle w:val="ListParagraph"/>
                  <w:numPr>
                    <w:ilvl w:val="2"/>
                    <w:numId w:val="9"/>
                  </w:numPr>
                  <w:rPr>
                    <w:szCs w:val="28"/>
                    <w:u w:val="single"/>
                  </w:rPr>
                </w:pPr>
                <w:r>
                  <w:rPr>
                    <w:b w:val="0"/>
                    <w:szCs w:val="28"/>
                  </w:rPr>
                  <w:t>Kết lại, em xin cám ơn thầy Vũ Đình Bảo đã tận tình chỉ bảo, hướng dẫn, và truyền lại cho em và các bạn những kiến thức quý báo.</w:t>
                </w:r>
              </w:p>
              <w:p w14:paraId="611BF23D" w14:textId="77777777" w:rsidR="00017288" w:rsidRPr="009A739A" w:rsidRDefault="00E04372" w:rsidP="00017288">
                <w:pPr>
                  <w:rPr>
                    <w:szCs w:val="28"/>
                    <w:u w:val="single"/>
                  </w:rPr>
                </w:pPr>
              </w:p>
            </w:sdtContent>
          </w:sdt>
        </w:tc>
      </w:tr>
      <w:tr w:rsidR="00017288" w14:paraId="08DD5D8F" w14:textId="77777777" w:rsidTr="00017288">
        <w:trPr>
          <w:trHeight w:val="80"/>
        </w:trPr>
        <w:tc>
          <w:tcPr>
            <w:tcW w:w="9999" w:type="dxa"/>
          </w:tcPr>
          <w:p w14:paraId="2689A075" w14:textId="77777777" w:rsidR="00017288" w:rsidRDefault="00017288" w:rsidP="00017288">
            <w:pPr>
              <w:pStyle w:val="Heading2"/>
            </w:pPr>
          </w:p>
        </w:tc>
      </w:tr>
    </w:tbl>
    <w:p w14:paraId="1BDC164C" w14:textId="77777777" w:rsidR="00017288" w:rsidRPr="00017288" w:rsidRDefault="00017288" w:rsidP="00017288"/>
    <w:p w14:paraId="1FF99075" w14:textId="77777777" w:rsidR="0087605E" w:rsidRPr="00D70D02" w:rsidRDefault="0087605E" w:rsidP="00DF027C"/>
    <w:sectPr w:rsidR="0087605E"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EF22A" w14:textId="77777777" w:rsidR="00E04372" w:rsidRDefault="00E04372">
      <w:r>
        <w:separator/>
      </w:r>
    </w:p>
    <w:p w14:paraId="210CFB05" w14:textId="77777777" w:rsidR="00E04372" w:rsidRDefault="00E04372"/>
  </w:endnote>
  <w:endnote w:type="continuationSeparator" w:id="0">
    <w:p w14:paraId="3C2B01CE" w14:textId="77777777" w:rsidR="00E04372" w:rsidRDefault="00E04372">
      <w:r>
        <w:continuationSeparator/>
      </w:r>
    </w:p>
    <w:p w14:paraId="58F118BF" w14:textId="77777777" w:rsidR="00E04372" w:rsidRDefault="00E04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E18304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100632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D6629" w14:textId="77777777" w:rsidR="00E04372" w:rsidRDefault="00E04372">
      <w:r>
        <w:separator/>
      </w:r>
    </w:p>
    <w:p w14:paraId="09E5070B" w14:textId="77777777" w:rsidR="00E04372" w:rsidRDefault="00E04372"/>
  </w:footnote>
  <w:footnote w:type="continuationSeparator" w:id="0">
    <w:p w14:paraId="246EE8CB" w14:textId="77777777" w:rsidR="00E04372" w:rsidRDefault="00E04372">
      <w:r>
        <w:continuationSeparator/>
      </w:r>
    </w:p>
    <w:p w14:paraId="4DE58BDC" w14:textId="77777777" w:rsidR="00E04372" w:rsidRDefault="00E043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24A2678" w14:textId="77777777" w:rsidTr="00D077E9">
      <w:trPr>
        <w:trHeight w:val="978"/>
      </w:trPr>
      <w:tc>
        <w:tcPr>
          <w:tcW w:w="9990" w:type="dxa"/>
          <w:tcBorders>
            <w:top w:val="nil"/>
            <w:left w:val="nil"/>
            <w:bottom w:val="single" w:sz="36" w:space="0" w:color="34ABA2" w:themeColor="accent3"/>
            <w:right w:val="nil"/>
          </w:tcBorders>
        </w:tcPr>
        <w:p w14:paraId="3ECFBB1D" w14:textId="77777777" w:rsidR="00D077E9" w:rsidRDefault="00D077E9">
          <w:pPr>
            <w:pStyle w:val="Header"/>
          </w:pPr>
        </w:p>
      </w:tc>
    </w:tr>
  </w:tbl>
  <w:p w14:paraId="31B2A8C1"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5989"/>
    <w:multiLevelType w:val="hybridMultilevel"/>
    <w:tmpl w:val="85429B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9">
      <w:start w:val="1"/>
      <w:numFmt w:val="bullet"/>
      <w:lvlText w:val=""/>
      <w:lvlJc w:val="left"/>
      <w:pPr>
        <w:ind w:left="2880" w:hanging="360"/>
      </w:pPr>
      <w:rPr>
        <w:rFonts w:ascii="Wingdings" w:hAnsi="Wingdings"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817965"/>
    <w:multiLevelType w:val="hybridMultilevel"/>
    <w:tmpl w:val="4E5A2800"/>
    <w:lvl w:ilvl="0" w:tplc="0C72DF24">
      <w:start w:val="1"/>
      <w:numFmt w:val="upperRoman"/>
      <w:lvlText w:val="%1."/>
      <w:lvlJc w:val="left"/>
      <w:pPr>
        <w:ind w:left="1080" w:hanging="720"/>
      </w:pPr>
      <w:rPr>
        <w:rFonts w:hint="default"/>
        <w:b/>
        <w:bCs/>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382449C"/>
    <w:multiLevelType w:val="hybridMultilevel"/>
    <w:tmpl w:val="C1F8F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4541A0"/>
    <w:multiLevelType w:val="hybridMultilevel"/>
    <w:tmpl w:val="7C16D860"/>
    <w:lvl w:ilvl="0" w:tplc="8FAAD2C2">
      <w:start w:val="1"/>
      <w:numFmt w:val="upperRoman"/>
      <w:lvlText w:val="%1."/>
      <w:lvlJc w:val="left"/>
      <w:pPr>
        <w:ind w:left="1440" w:hanging="1080"/>
      </w:pPr>
      <w:rPr>
        <w:rFonts w:hint="default"/>
        <w:b/>
        <w:bCs w:val="0"/>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77D4B99"/>
    <w:multiLevelType w:val="hybridMultilevel"/>
    <w:tmpl w:val="E1B0C20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51EC148A"/>
    <w:multiLevelType w:val="hybridMultilevel"/>
    <w:tmpl w:val="C5001FF2"/>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03056E3"/>
    <w:multiLevelType w:val="hybridMultilevel"/>
    <w:tmpl w:val="55BC92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B877B08"/>
    <w:multiLevelType w:val="hybridMultilevel"/>
    <w:tmpl w:val="CBF04368"/>
    <w:lvl w:ilvl="0" w:tplc="042A0001">
      <w:start w:val="1"/>
      <w:numFmt w:val="bullet"/>
      <w:lvlText w:val=""/>
      <w:lvlJc w:val="left"/>
      <w:pPr>
        <w:ind w:left="2160" w:hanging="360"/>
      </w:pPr>
      <w:rPr>
        <w:rFonts w:ascii="Symbol" w:hAnsi="Symbol" w:hint="default"/>
      </w:rPr>
    </w:lvl>
    <w:lvl w:ilvl="1" w:tplc="042A0009">
      <w:start w:val="1"/>
      <w:numFmt w:val="bullet"/>
      <w:lvlText w:val=""/>
      <w:lvlJc w:val="left"/>
      <w:pPr>
        <w:ind w:left="2880" w:hanging="360"/>
      </w:pPr>
      <w:rPr>
        <w:rFonts w:ascii="Wingdings" w:hAnsi="Wingdings"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6B9C0B70"/>
    <w:multiLevelType w:val="hybridMultilevel"/>
    <w:tmpl w:val="D4EE6B0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49D0DD4"/>
    <w:multiLevelType w:val="hybridMultilevel"/>
    <w:tmpl w:val="75720D3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9"/>
  </w:num>
  <w:num w:numId="5">
    <w:abstractNumId w:val="8"/>
  </w:num>
  <w:num w:numId="6">
    <w:abstractNumId w:val="6"/>
  </w:num>
  <w:num w:numId="7">
    <w:abstractNumId w:val="4"/>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C5"/>
    <w:rsid w:val="00017288"/>
    <w:rsid w:val="0002482E"/>
    <w:rsid w:val="00050324"/>
    <w:rsid w:val="000A0150"/>
    <w:rsid w:val="000D2D67"/>
    <w:rsid w:val="000E63C9"/>
    <w:rsid w:val="0012090A"/>
    <w:rsid w:val="00130E9D"/>
    <w:rsid w:val="00150A6D"/>
    <w:rsid w:val="00185B35"/>
    <w:rsid w:val="001F2BC8"/>
    <w:rsid w:val="001F5F6B"/>
    <w:rsid w:val="00243EBC"/>
    <w:rsid w:val="00246A35"/>
    <w:rsid w:val="0027337B"/>
    <w:rsid w:val="00284348"/>
    <w:rsid w:val="002F51F5"/>
    <w:rsid w:val="00312137"/>
    <w:rsid w:val="00330359"/>
    <w:rsid w:val="0033762F"/>
    <w:rsid w:val="00366C7E"/>
    <w:rsid w:val="00384EA3"/>
    <w:rsid w:val="003A39A1"/>
    <w:rsid w:val="003B2993"/>
    <w:rsid w:val="003C2191"/>
    <w:rsid w:val="003D3863"/>
    <w:rsid w:val="004110DE"/>
    <w:rsid w:val="0044085A"/>
    <w:rsid w:val="004B21A5"/>
    <w:rsid w:val="005037F0"/>
    <w:rsid w:val="00516A86"/>
    <w:rsid w:val="005275F6"/>
    <w:rsid w:val="005642D3"/>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F47AC"/>
    <w:rsid w:val="00903C32"/>
    <w:rsid w:val="00916B16"/>
    <w:rsid w:val="009173B9"/>
    <w:rsid w:val="0093335D"/>
    <w:rsid w:val="0093613E"/>
    <w:rsid w:val="00943026"/>
    <w:rsid w:val="00966B81"/>
    <w:rsid w:val="009A739A"/>
    <w:rsid w:val="009C7720"/>
    <w:rsid w:val="00A23AFA"/>
    <w:rsid w:val="00A25CC5"/>
    <w:rsid w:val="00A31B3E"/>
    <w:rsid w:val="00A532F3"/>
    <w:rsid w:val="00A8489E"/>
    <w:rsid w:val="00AC156E"/>
    <w:rsid w:val="00AC29F3"/>
    <w:rsid w:val="00B231E5"/>
    <w:rsid w:val="00C02B87"/>
    <w:rsid w:val="00C2235A"/>
    <w:rsid w:val="00C34606"/>
    <w:rsid w:val="00C4086D"/>
    <w:rsid w:val="00CA1896"/>
    <w:rsid w:val="00CB5B28"/>
    <w:rsid w:val="00CF4AE5"/>
    <w:rsid w:val="00CF5371"/>
    <w:rsid w:val="00D0323A"/>
    <w:rsid w:val="00D0559F"/>
    <w:rsid w:val="00D077E9"/>
    <w:rsid w:val="00D30F5F"/>
    <w:rsid w:val="00D310F3"/>
    <w:rsid w:val="00D42CB7"/>
    <w:rsid w:val="00D5413D"/>
    <w:rsid w:val="00D570A9"/>
    <w:rsid w:val="00D70D02"/>
    <w:rsid w:val="00D770C7"/>
    <w:rsid w:val="00D86945"/>
    <w:rsid w:val="00D90290"/>
    <w:rsid w:val="00DD152F"/>
    <w:rsid w:val="00DE213F"/>
    <w:rsid w:val="00DF027C"/>
    <w:rsid w:val="00E00A32"/>
    <w:rsid w:val="00E04372"/>
    <w:rsid w:val="00E22ACD"/>
    <w:rsid w:val="00E32368"/>
    <w:rsid w:val="00E620B0"/>
    <w:rsid w:val="00E81B40"/>
    <w:rsid w:val="00EF555B"/>
    <w:rsid w:val="00F027BB"/>
    <w:rsid w:val="00F11DCF"/>
    <w:rsid w:val="00F162EA"/>
    <w:rsid w:val="00F52D27"/>
    <w:rsid w:val="00F74709"/>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62B40"/>
  <w15:docId w15:val="{1F533258-605F-41B7-A0C7-DD8A9691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273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10-64bit\AppData\Local\Microsoft\Office\16.0\DTS\en-US%7bBE0FDB79-6C6C-48EE-BC4D-8A05E4737CDE%7d\%7bB5FB8C46-FECA-496C-B82F-91F3FA887C6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A9A7D93E774B20859B3F8D755C7A8A"/>
        <w:category>
          <w:name w:val="General"/>
          <w:gallery w:val="placeholder"/>
        </w:category>
        <w:types>
          <w:type w:val="bbPlcHdr"/>
        </w:types>
        <w:behaviors>
          <w:behavior w:val="content"/>
        </w:behaviors>
        <w:guid w:val="{56E4D29F-E23A-4681-8BDE-D34AEE8841BA}"/>
      </w:docPartPr>
      <w:docPartBody>
        <w:p w:rsidR="00207EE4" w:rsidRDefault="00207EE4">
          <w:pPr>
            <w:pStyle w:val="37A9A7D93E774B20859B3F8D755C7A8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5</w:t>
          </w:r>
          <w:r w:rsidRPr="00D86945">
            <w:rPr>
              <w:rStyle w:val="SubtitleChar"/>
              <w:b/>
            </w:rPr>
            <w:fldChar w:fldCharType="end"/>
          </w:r>
        </w:p>
      </w:docPartBody>
    </w:docPart>
    <w:docPart>
      <w:docPartPr>
        <w:name w:val="728F4DDF27FB466FACA93BD49DE732DB"/>
        <w:category>
          <w:name w:val="General"/>
          <w:gallery w:val="placeholder"/>
        </w:category>
        <w:types>
          <w:type w:val="bbPlcHdr"/>
        </w:types>
        <w:behaviors>
          <w:behavior w:val="content"/>
        </w:behaviors>
        <w:guid w:val="{530A8DCF-FD73-4BBB-A7A6-9F97D592707B}"/>
      </w:docPartPr>
      <w:docPartBody>
        <w:p w:rsidR="00207EE4" w:rsidRDefault="00207EE4">
          <w:pPr>
            <w:pStyle w:val="728F4DDF27FB466FACA93BD49DE732DB"/>
          </w:pPr>
          <w:r>
            <w:t>COMPANY NAME</w:t>
          </w:r>
        </w:p>
      </w:docPartBody>
    </w:docPart>
    <w:docPart>
      <w:docPartPr>
        <w:name w:val="13A4C875533C4B47BB6D3EE17B1B6AFF"/>
        <w:category>
          <w:name w:val="General"/>
          <w:gallery w:val="placeholder"/>
        </w:category>
        <w:types>
          <w:type w:val="bbPlcHdr"/>
        </w:types>
        <w:behaviors>
          <w:behavior w:val="content"/>
        </w:behaviors>
        <w:guid w:val="{C3B7CF24-DB72-4572-B99C-3571E32CC21A}"/>
      </w:docPartPr>
      <w:docPartBody>
        <w:p w:rsidR="00207EE4" w:rsidRDefault="00207EE4">
          <w:pPr>
            <w:pStyle w:val="13A4C875533C4B47BB6D3EE17B1B6AFF"/>
          </w:pPr>
          <w:r>
            <w:t>Your Name</w:t>
          </w:r>
        </w:p>
      </w:docPartBody>
    </w:docPart>
    <w:docPart>
      <w:docPartPr>
        <w:name w:val="D76303D8602F462B84FE6AAE0D72D56A"/>
        <w:category>
          <w:name w:val="General"/>
          <w:gallery w:val="placeholder"/>
        </w:category>
        <w:types>
          <w:type w:val="bbPlcHdr"/>
        </w:types>
        <w:behaviors>
          <w:behavior w:val="content"/>
        </w:behaviors>
        <w:guid w:val="{5AB68B8E-0F75-48EC-A61B-F501C3788143}"/>
      </w:docPartPr>
      <w:docPartBody>
        <w:p w:rsidR="00207EE4" w:rsidRDefault="00D84051" w:rsidP="00D84051">
          <w:pPr>
            <w:pStyle w:val="D76303D8602F462B84FE6AAE0D72D56A"/>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1"/>
    <w:rsid w:val="001B5CA0"/>
    <w:rsid w:val="00207EE4"/>
    <w:rsid w:val="00786CA0"/>
    <w:rsid w:val="00D840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7A9A7D93E774B20859B3F8D755C7A8A">
    <w:name w:val="37A9A7D93E774B20859B3F8D755C7A8A"/>
  </w:style>
  <w:style w:type="paragraph" w:customStyle="1" w:styleId="728F4DDF27FB466FACA93BD49DE732DB">
    <w:name w:val="728F4DDF27FB466FACA93BD49DE732DB"/>
  </w:style>
  <w:style w:type="paragraph" w:customStyle="1" w:styleId="13A4C875533C4B47BB6D3EE17B1B6AFF">
    <w:name w:val="13A4C875533C4B47BB6D3EE17B1B6AFF"/>
  </w:style>
  <w:style w:type="paragraph" w:customStyle="1" w:styleId="A571B7E010D14E269B1B09081FF4E762">
    <w:name w:val="A571B7E010D14E269B1B09081FF4E762"/>
  </w:style>
  <w:style w:type="paragraph" w:customStyle="1" w:styleId="EA7AF3FF56324C218505742170AB00B0">
    <w:name w:val="EA7AF3FF56324C218505742170AB00B0"/>
  </w:style>
  <w:style w:type="paragraph" w:customStyle="1" w:styleId="BF7AD1B34CFD489188604FA4AD310DDC">
    <w:name w:val="BF7AD1B34CFD489188604FA4AD310DDC"/>
  </w:style>
  <w:style w:type="paragraph" w:customStyle="1" w:styleId="8F1A6373067D43628872C9B05FDAF029">
    <w:name w:val="8F1A6373067D43628872C9B05FDAF029"/>
  </w:style>
  <w:style w:type="paragraph" w:customStyle="1" w:styleId="5BF74DABFC07470AB5F43B9213F4989B">
    <w:name w:val="5BF74DABFC07470AB5F43B9213F4989B"/>
  </w:style>
  <w:style w:type="paragraph" w:customStyle="1" w:styleId="B339C1DD448E40828BA2364C927E9CE8">
    <w:name w:val="B339C1DD448E40828BA2364C927E9CE8"/>
    <w:rsid w:val="00D84051"/>
  </w:style>
  <w:style w:type="paragraph" w:customStyle="1" w:styleId="1096662763FD4365A038849B652CD535">
    <w:name w:val="1096662763FD4365A038849B652CD535"/>
    <w:rsid w:val="00D84051"/>
  </w:style>
  <w:style w:type="paragraph" w:customStyle="1" w:styleId="D76303D8602F462B84FE6AAE0D72D56A">
    <w:name w:val="D76303D8602F462B84FE6AAE0D72D56A"/>
    <w:rsid w:val="00D84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Huỳnh Thanh Cảnh
Giảng viên hướng dẫn: Vũ Đình Bảo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5A498-DAA3-4878-B51B-E5A1C41F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{B5FB8C46-FECA-496C-B82F-91F3FA887C6D}tf16392850.dotx</Template>
  <TotalTime>205</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 C K E R . N O 1</dc:creator>
  <cp:keywords/>
  <dc:description/>
  <cp:lastModifiedBy>Win10-64bit</cp:lastModifiedBy>
  <cp:revision>9</cp:revision>
  <cp:lastPrinted>2006-08-01T17:47:00Z</cp:lastPrinted>
  <dcterms:created xsi:type="dcterms:W3CDTF">2020-03-05T03:28:00Z</dcterms:created>
  <dcterms:modified xsi:type="dcterms:W3CDTF">2020-03-05T23:53:00Z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